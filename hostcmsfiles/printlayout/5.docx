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50"/>
        <w:gridCol w:w="69"/>
        <w:gridCol w:w="487"/>
        <w:gridCol w:w="556"/>
        <w:gridCol w:w="233"/>
        <w:gridCol w:w="395"/>
        <w:gridCol w:w="301"/>
        <w:gridCol w:w="86"/>
        <w:gridCol w:w="65"/>
        <w:gridCol w:w="113"/>
        <w:gridCol w:w="104"/>
        <w:gridCol w:w="9"/>
        <w:gridCol w:w="113"/>
        <w:gridCol w:w="113"/>
        <w:gridCol w:w="46"/>
        <w:gridCol w:w="67"/>
        <w:gridCol w:w="113"/>
        <w:gridCol w:w="101"/>
        <w:gridCol w:w="12"/>
        <w:gridCol w:w="113"/>
        <w:gridCol w:w="113"/>
        <w:gridCol w:w="43"/>
        <w:gridCol w:w="70"/>
        <w:gridCol w:w="80"/>
        <w:gridCol w:w="80"/>
        <w:gridCol w:w="69"/>
        <w:gridCol w:w="321"/>
        <w:gridCol w:w="854"/>
        <w:gridCol w:w="433"/>
        <w:gridCol w:w="331"/>
        <w:gridCol w:w="495"/>
        <w:gridCol w:w="85"/>
        <w:gridCol w:w="411"/>
        <w:gridCol w:w="496"/>
        <w:gridCol w:w="270"/>
        <w:gridCol w:w="125"/>
        <w:gridCol w:w="234"/>
        <w:gridCol w:w="234"/>
        <w:gridCol w:w="20"/>
        <w:gridCol w:w="235"/>
        <w:gridCol w:w="130"/>
        <w:gridCol w:w="108"/>
        <w:gridCol w:w="180"/>
        <w:gridCol w:w="381"/>
        <w:gridCol w:w="193"/>
        <w:gridCol w:w="93"/>
        <w:gridCol w:w="155"/>
        <w:gridCol w:w="33"/>
        <w:gridCol w:w="113"/>
        <w:gridCol w:w="168"/>
        <w:gridCol w:w="594"/>
        <w:gridCol w:w="71"/>
        <w:gridCol w:w="394"/>
        <w:gridCol w:w="15"/>
      </w:tblGrid>
      <w:tr w:rsidR="00591DB9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0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5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8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1" w:type="dxa"/>
            <w:gridSpan w:val="3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gridAfter w:val="1"/>
          <w:wAfter w:w="15" w:type="dxa"/>
          <w:trHeight w:val="42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708" w:type="dxa"/>
            <w:gridSpan w:val="52"/>
            <w:shd w:val="clear" w:color="FFFFFF" w:fill="auto"/>
            <w:vAlign w:val="center"/>
          </w:tcPr>
          <w:p w:rsidR="00591DB9" w:rsidRPr="00323229" w:rsidRDefault="00591DB9">
            <w:pPr>
              <w:rPr>
                <w:rFonts w:ascii="Arial" w:eastAsia="MS MinNew Roman" w:hAnsi="Arial"/>
                <w:b/>
                <w:sz w:val="28"/>
                <w:szCs w:val="28"/>
              </w:rPr>
            </w:pPr>
            <w:r w:rsidRPr="00226319">
              <w:rPr>
                <w:rFonts w:ascii="Arial" w:eastAsia="MS MinNew Roman" w:hAnsi="Arial"/>
                <w:b/>
                <w:sz w:val="28"/>
                <w:szCs w:val="28"/>
              </w:rPr>
              <w:t xml:space="preserve">Инвентаризация товаров № 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D36D42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number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226319">
              <w:rPr>
                <w:rFonts w:ascii="Arial" w:eastAsia="MS MinNew Roman" w:hAnsi="Arial"/>
                <w:b/>
                <w:sz w:val="28"/>
                <w:szCs w:val="28"/>
              </w:rPr>
              <w:t xml:space="preserve"> от 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D36D42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date</w:t>
            </w:r>
            <w:r w:rsidRPr="00F20D8C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A51DDA">
              <w:rPr>
                <w:rFonts w:ascii="Arial" w:eastAsia="MS MinNew Roman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eastAsia="MS MinNew Roman" w:hAnsi="Arial"/>
                <w:b/>
                <w:sz w:val="28"/>
                <w:szCs w:val="28"/>
              </w:rPr>
              <w:t>г.</w:t>
            </w:r>
          </w:p>
        </w:tc>
      </w:tr>
      <w:tr w:rsidR="00591DB9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90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85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3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9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9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3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08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1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301" w:type="dxa"/>
            <w:gridSpan w:val="3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762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20"/>
                <w:szCs w:val="20"/>
              </w:rPr>
            </w:pPr>
          </w:p>
        </w:tc>
      </w:tr>
      <w:tr w:rsidR="00591DB9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6"/>
            <w:shd w:val="clear" w:color="FFFFFF" w:fill="auto"/>
            <w:vAlign w:val="center"/>
          </w:tcPr>
          <w:p w:rsidR="00591DB9" w:rsidRPr="00226319" w:rsidRDefault="00591DB9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Организация:</w:t>
            </w:r>
          </w:p>
        </w:tc>
        <w:tc>
          <w:tcPr>
            <w:tcW w:w="8202" w:type="dxa"/>
            <w:gridSpan w:val="44"/>
            <w:shd w:val="clear" w:color="FFFFFF" w:fill="auto"/>
          </w:tcPr>
          <w:p w:rsidR="00591DB9" w:rsidRPr="00F20D8C" w:rsidRDefault="00591DB9" w:rsidP="00081395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6"/>
            <w:shd w:val="clear" w:color="FFFFFF" w:fill="auto"/>
            <w:vAlign w:val="center"/>
          </w:tcPr>
          <w:p w:rsidR="00591DB9" w:rsidRPr="00226319" w:rsidRDefault="00591DB9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Магазин:</w:t>
            </w:r>
          </w:p>
        </w:tc>
        <w:tc>
          <w:tcPr>
            <w:tcW w:w="8202" w:type="dxa"/>
            <w:gridSpan w:val="44"/>
            <w:shd w:val="clear" w:color="FFFFFF" w:fill="auto"/>
          </w:tcPr>
          <w:p w:rsidR="00591DB9" w:rsidRPr="00F20D8C" w:rsidRDefault="00591DB9" w:rsidP="00081395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{shop.name}</w:t>
            </w: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gridAfter w:val="1"/>
          <w:wAfter w:w="15" w:type="dxa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41" w:type="dxa"/>
            <w:gridSpan w:val="6"/>
            <w:shd w:val="clear" w:color="FFFFFF" w:fill="auto"/>
            <w:vAlign w:val="center"/>
          </w:tcPr>
          <w:p w:rsidR="00591DB9" w:rsidRPr="00226319" w:rsidRDefault="00591DB9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sz w:val="18"/>
                <w:szCs w:val="18"/>
              </w:rPr>
              <w:t>Склад:</w:t>
            </w:r>
          </w:p>
        </w:tc>
        <w:tc>
          <w:tcPr>
            <w:tcW w:w="8202" w:type="dxa"/>
            <w:gridSpan w:val="44"/>
            <w:shd w:val="clear" w:color="FFFFFF" w:fill="auto"/>
          </w:tcPr>
          <w:p w:rsidR="00591DB9" w:rsidRPr="00F20D8C" w:rsidRDefault="00591DB9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{shop_warehouse.name}</w:t>
            </w: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gridAfter w:val="1"/>
          <w:wAfter w:w="15" w:type="dxa"/>
          <w:trHeight w:val="12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1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0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5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33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3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96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9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4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35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8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8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81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6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01" w:type="dxa"/>
            <w:gridSpan w:val="3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3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№</w:t>
            </w:r>
          </w:p>
        </w:tc>
        <w:tc>
          <w:tcPr>
            <w:tcW w:w="2439" w:type="dxa"/>
            <w:gridSpan w:val="22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Товар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Ед.</w:t>
            </w:r>
          </w:p>
        </w:tc>
        <w:tc>
          <w:tcPr>
            <w:tcW w:w="1344" w:type="dxa"/>
            <w:gridSpan w:val="4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Кол-во</w:t>
            </w:r>
          </w:p>
          <w:p w:rsidR="00591DB9" w:rsidRPr="00DF0E51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  <w:lang w:val="en-US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по учету</w:t>
            </w:r>
          </w:p>
        </w:tc>
        <w:tc>
          <w:tcPr>
            <w:tcW w:w="1177" w:type="dxa"/>
            <w:gridSpan w:val="3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591DB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Кол-во</w:t>
            </w:r>
          </w:p>
          <w:p w:rsidR="00591DB9" w:rsidRPr="00DF0E51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>
              <w:rPr>
                <w:rFonts w:ascii="Arial" w:eastAsia="MS MinNew Roman" w:hAnsi="Arial"/>
                <w:b/>
                <w:sz w:val="16"/>
                <w:szCs w:val="16"/>
              </w:rPr>
              <w:t>по факту</w:t>
            </w:r>
          </w:p>
        </w:tc>
        <w:tc>
          <w:tcPr>
            <w:tcW w:w="978" w:type="dxa"/>
            <w:gridSpan w:val="6"/>
            <w:vMerge w:val="restart"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Цена</w:t>
            </w:r>
          </w:p>
        </w:tc>
        <w:tc>
          <w:tcPr>
            <w:tcW w:w="1110" w:type="dxa"/>
            <w:gridSpan w:val="6"/>
            <w:vMerge w:val="restart"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591DB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Сумма</w:t>
            </w:r>
          </w:p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>
              <w:rPr>
                <w:rFonts w:ascii="Arial" w:eastAsia="MS MinNew Roman" w:hAnsi="Arial"/>
                <w:b/>
                <w:sz w:val="16"/>
                <w:szCs w:val="16"/>
              </w:rPr>
              <w:t>по учету</w:t>
            </w:r>
          </w:p>
        </w:tc>
        <w:tc>
          <w:tcPr>
            <w:tcW w:w="1388" w:type="dxa"/>
            <w:gridSpan w:val="7"/>
            <w:vMerge w:val="restart"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91DB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Сумма</w:t>
            </w:r>
          </w:p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 xml:space="preserve">по </w:t>
            </w:r>
            <w:r>
              <w:rPr>
                <w:rFonts w:ascii="Arial" w:eastAsia="MS MinNew Roman" w:hAnsi="Arial"/>
                <w:b/>
                <w:sz w:val="16"/>
                <w:szCs w:val="16"/>
              </w:rPr>
              <w:t>факту</w:t>
            </w:r>
          </w:p>
        </w:tc>
      </w:tr>
      <w:tr w:rsidR="00591DB9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3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2439" w:type="dxa"/>
            <w:gridSpan w:val="22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75" w:type="dxa"/>
            <w:gridSpan w:val="2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344" w:type="dxa"/>
            <w:gridSpan w:val="4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77" w:type="dxa"/>
            <w:gridSpan w:val="3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978" w:type="dxa"/>
            <w:gridSpan w:val="6"/>
            <w:vMerge/>
            <w:tcBorders>
              <w:top w:val="single" w:sz="10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110" w:type="dxa"/>
            <w:gridSpan w:val="6"/>
            <w:vMerge/>
            <w:tcBorders>
              <w:top w:val="single" w:sz="10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  <w:tc>
          <w:tcPr>
            <w:tcW w:w="1388" w:type="dxa"/>
            <w:gridSpan w:val="7"/>
            <w:vMerge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b/>
                <w:sz w:val="16"/>
                <w:szCs w:val="16"/>
              </w:rPr>
            </w:pPr>
          </w:p>
        </w:tc>
      </w:tr>
      <w:tr w:rsidR="00591DB9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3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591DB9" w:rsidRPr="00F20D8C" w:rsidRDefault="00591DB9" w:rsidP="00226319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{Items.position}</w:t>
            </w:r>
          </w:p>
        </w:tc>
        <w:tc>
          <w:tcPr>
            <w:tcW w:w="2439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591DB9" w:rsidRPr="00F20D8C" w:rsidRDefault="00591DB9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{Items.name}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{Items.measure}</w:t>
            </w:r>
          </w:p>
        </w:tc>
        <w:tc>
          <w:tcPr>
            <w:tcW w:w="134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{Items.quantity}</w:t>
            </w:r>
          </w:p>
        </w:tc>
        <w:tc>
          <w:tcPr>
            <w:tcW w:w="1177" w:type="dxa"/>
            <w:gridSpan w:val="3"/>
            <w:tcBorders>
              <w:top w:val="single" w:sz="4" w:space="0" w:color="auto"/>
              <w:left w:val="singl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center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{Items.inv_quantity}</w:t>
            </w:r>
          </w:p>
        </w:tc>
        <w:tc>
          <w:tcPr>
            <w:tcW w:w="978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{Items.price}</w:t>
            </w:r>
          </w:p>
        </w:tc>
        <w:tc>
          <w:tcPr>
            <w:tcW w:w="111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{Items.amount}</w:t>
            </w:r>
          </w:p>
        </w:tc>
        <w:tc>
          <w:tcPr>
            <w:tcW w:w="1388" w:type="dxa"/>
            <w:gridSpan w:val="7"/>
            <w:tcBorders>
              <w:bottom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591DB9" w:rsidRPr="00F20D8C" w:rsidRDefault="00591DB9" w:rsidP="00DA3C7D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{Items.inv_amount}</w:t>
            </w:r>
          </w:p>
        </w:tc>
      </w:tr>
      <w:tr w:rsidR="00591DB9" w:rsidRPr="00226319" w:rsidTr="00D166FF">
        <w:trPr>
          <w:trHeight w:val="14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39" w:type="dxa"/>
            <w:gridSpan w:val="2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44" w:type="dxa"/>
            <w:gridSpan w:val="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7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78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0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88" w:type="dxa"/>
            <w:gridSpan w:val="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12" w:type="dxa"/>
            <w:gridSpan w:val="3"/>
            <w:shd w:val="clear" w:color="FFFFFF" w:fill="auto"/>
          </w:tcPr>
          <w:p w:rsidR="00591DB9" w:rsidRPr="00226319" w:rsidRDefault="00591DB9" w:rsidP="00226319">
            <w:pPr>
              <w:jc w:val="center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439" w:type="dxa"/>
            <w:gridSpan w:val="22"/>
            <w:shd w:val="clear" w:color="FFFFFF" w:fill="auto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5" w:type="dxa"/>
            <w:gridSpan w:val="2"/>
            <w:shd w:val="clear" w:color="FFFFFF" w:fill="auto"/>
            <w:vAlign w:val="bottom"/>
          </w:tcPr>
          <w:p w:rsidR="00591DB9" w:rsidRPr="00226319" w:rsidRDefault="00591DB9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344" w:type="dxa"/>
            <w:gridSpan w:val="4"/>
            <w:shd w:val="clear" w:color="FFFFFF" w:fill="auto"/>
            <w:vAlign w:val="bottom"/>
          </w:tcPr>
          <w:p w:rsidR="00591DB9" w:rsidRPr="00226319" w:rsidRDefault="00591DB9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177" w:type="dxa"/>
            <w:gridSpan w:val="3"/>
            <w:shd w:val="clear" w:color="FFFFFF" w:fill="auto"/>
            <w:vAlign w:val="bottom"/>
          </w:tcPr>
          <w:p w:rsidR="00591DB9" w:rsidRPr="00226319" w:rsidRDefault="00591DB9" w:rsidP="00226319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78" w:type="dxa"/>
            <w:gridSpan w:val="6"/>
            <w:shd w:val="clear" w:color="FFFFFF" w:fill="auto"/>
            <w:vAlign w:val="bottom"/>
          </w:tcPr>
          <w:p w:rsidR="00591DB9" w:rsidRPr="00226319" w:rsidRDefault="00591DB9" w:rsidP="00226319">
            <w:pPr>
              <w:jc w:val="right"/>
              <w:rPr>
                <w:rFonts w:ascii="Arial" w:eastAsia="MS MinNew Roman" w:hAnsi="Arial"/>
                <w:b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b/>
                <w:sz w:val="16"/>
                <w:szCs w:val="16"/>
              </w:rPr>
              <w:t>Итого:</w:t>
            </w:r>
          </w:p>
        </w:tc>
        <w:tc>
          <w:tcPr>
            <w:tcW w:w="1110" w:type="dxa"/>
            <w:gridSpan w:val="6"/>
            <w:shd w:val="clear" w:color="FFFFFF" w:fill="auto"/>
            <w:vAlign w:val="bottom"/>
          </w:tcPr>
          <w:p w:rsidR="00591DB9" w:rsidRPr="00F20D8C" w:rsidRDefault="00591DB9" w:rsidP="00226319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</w:t>
            </w:r>
            <w:r w:rsidRPr="00CB2931">
              <w:rPr>
                <w:rFonts w:ascii="Arial" w:eastAsia="MS MinNew Roman" w:hAnsi="Arial"/>
                <w:sz w:val="16"/>
                <w:szCs w:val="16"/>
                <w:lang w:val="en-US"/>
              </w:rPr>
              <w:t>amount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8" w:type="dxa"/>
            <w:gridSpan w:val="7"/>
            <w:shd w:val="clear" w:color="FFFFFF" w:fill="auto"/>
            <w:vAlign w:val="bottom"/>
          </w:tcPr>
          <w:p w:rsidR="00591DB9" w:rsidRPr="00F20D8C" w:rsidRDefault="00591DB9" w:rsidP="00226319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</w:t>
            </w:r>
            <w:r w:rsidRPr="00DF0E51">
              <w:rPr>
                <w:rFonts w:ascii="Arial" w:eastAsia="MS MinNew Roman" w:hAnsi="Arial"/>
                <w:sz w:val="16"/>
                <w:szCs w:val="16"/>
                <w:lang w:val="en-US"/>
              </w:rPr>
              <w:t>inv_amount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}</w:t>
            </w:r>
          </w:p>
        </w:tc>
      </w:tr>
      <w:tr w:rsidR="00591DB9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243" w:type="dxa"/>
            <w:gridSpan w:val="50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  <w:r w:rsidRPr="00226319">
              <w:rPr>
                <w:rFonts w:ascii="Arial" w:eastAsia="MS MinNew Roman" w:hAnsi="Arial"/>
                <w:sz w:val="16"/>
                <w:szCs w:val="16"/>
              </w:rPr>
              <w:t xml:space="preserve">Всего наименований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total</w:t>
            </w:r>
            <w:r w:rsidRPr="00B85FB6">
              <w:rPr>
                <w:rFonts w:ascii="Arial" w:hAnsi="Arial"/>
                <w:sz w:val="16"/>
                <w:szCs w:val="16"/>
              </w:rPr>
              <w:t>_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count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  <w:r w:rsidRPr="00226319">
              <w:rPr>
                <w:rFonts w:ascii="Arial" w:eastAsia="MS MinNew Roman" w:hAnsi="Arial"/>
                <w:sz w:val="16"/>
                <w:szCs w:val="16"/>
              </w:rPr>
              <w:t xml:space="preserve">, на сумму </w:t>
            </w:r>
            <w:r w:rsidRPr="00B85FB6">
              <w:rPr>
                <w:rFonts w:ascii="Arial" w:hAnsi="Arial"/>
                <w:sz w:val="16"/>
                <w:szCs w:val="16"/>
              </w:rPr>
              <w:t>{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inv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amount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in</w:t>
            </w:r>
            <w:r w:rsidRPr="00DA3C7D">
              <w:rPr>
                <w:rFonts w:ascii="Arial" w:hAnsi="Arial"/>
                <w:sz w:val="16"/>
                <w:szCs w:val="16"/>
              </w:rPr>
              <w:t>_</w:t>
            </w:r>
            <w:r w:rsidRPr="00CB2931">
              <w:rPr>
                <w:rFonts w:ascii="Arial" w:hAnsi="Arial"/>
                <w:sz w:val="16"/>
                <w:szCs w:val="16"/>
                <w:lang w:val="en-US"/>
              </w:rPr>
              <w:t>words</w:t>
            </w:r>
            <w:r w:rsidRPr="00B85FB6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gridAfter w:val="1"/>
          <w:wAfter w:w="15" w:type="dxa"/>
          <w:trHeight w:val="60"/>
        </w:trPr>
        <w:tc>
          <w:tcPr>
            <w:tcW w:w="50" w:type="dxa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243" w:type="dxa"/>
            <w:gridSpan w:val="50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4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F079EA">
        <w:trPr>
          <w:trHeight w:val="14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654" w:type="dxa"/>
            <w:gridSpan w:val="5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494804">
        <w:trPr>
          <w:trHeight w:val="6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654" w:type="dxa"/>
            <w:gridSpan w:val="5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591DB9" w:rsidRPr="00226319" w:rsidTr="00DA3C7D">
        <w:trPr>
          <w:trHeight w:val="60"/>
        </w:trPr>
        <w:tc>
          <w:tcPr>
            <w:tcW w:w="119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671" w:type="dxa"/>
            <w:gridSpan w:val="4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226319">
              <w:rPr>
                <w:rFonts w:ascii="Arial" w:eastAsia="MS MinNew Roman" w:hAnsi="Arial"/>
                <w:b/>
                <w:sz w:val="18"/>
                <w:szCs w:val="18"/>
              </w:rPr>
              <w:t>Ответственный:</w:t>
            </w:r>
          </w:p>
        </w:tc>
        <w:tc>
          <w:tcPr>
            <w:tcW w:w="387" w:type="dxa"/>
            <w:gridSpan w:val="2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82" w:type="dxa"/>
            <w:gridSpan w:val="3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281" w:type="dxa"/>
            <w:gridSpan w:val="4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3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4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5835" w:type="dxa"/>
            <w:gridSpan w:val="23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591DB9" w:rsidRPr="00C369EB" w:rsidRDefault="00591DB9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{user.getFullName}</w:t>
            </w:r>
          </w:p>
        </w:tc>
        <w:tc>
          <w:tcPr>
            <w:tcW w:w="281" w:type="dxa"/>
            <w:gridSpan w:val="3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81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09" w:type="dxa"/>
            <w:gridSpan w:val="2"/>
            <w:shd w:val="clear" w:color="FFFFFF" w:fill="auto"/>
            <w:vAlign w:val="bottom"/>
          </w:tcPr>
          <w:p w:rsidR="00591DB9" w:rsidRPr="00226319" w:rsidRDefault="00591DB9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</w:tbl>
    <w:p w:rsidR="00591DB9" w:rsidRDefault="00591DB9">
      <w:bookmarkStart w:id="0" w:name="_GoBack"/>
      <w:bookmarkEnd w:id="0"/>
    </w:p>
    <w:sectPr w:rsidR="00591DB9" w:rsidSect="00254D2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New Roman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100"/>
    <w:rsid w:val="0003545E"/>
    <w:rsid w:val="000662B7"/>
    <w:rsid w:val="00081395"/>
    <w:rsid w:val="00115468"/>
    <w:rsid w:val="001B5B43"/>
    <w:rsid w:val="00226319"/>
    <w:rsid w:val="002350CA"/>
    <w:rsid w:val="00254D22"/>
    <w:rsid w:val="002C0DC7"/>
    <w:rsid w:val="00323229"/>
    <w:rsid w:val="003A46DC"/>
    <w:rsid w:val="003C7A41"/>
    <w:rsid w:val="00457765"/>
    <w:rsid w:val="00494804"/>
    <w:rsid w:val="004F673B"/>
    <w:rsid w:val="00506C96"/>
    <w:rsid w:val="00546B0B"/>
    <w:rsid w:val="00591DB9"/>
    <w:rsid w:val="005B1F50"/>
    <w:rsid w:val="0061733C"/>
    <w:rsid w:val="00716492"/>
    <w:rsid w:val="00743022"/>
    <w:rsid w:val="00824C05"/>
    <w:rsid w:val="00860572"/>
    <w:rsid w:val="00917125"/>
    <w:rsid w:val="009309BA"/>
    <w:rsid w:val="00967C69"/>
    <w:rsid w:val="00A51DDA"/>
    <w:rsid w:val="00A64D2E"/>
    <w:rsid w:val="00B85FB6"/>
    <w:rsid w:val="00BE6100"/>
    <w:rsid w:val="00BF5F13"/>
    <w:rsid w:val="00C17FC0"/>
    <w:rsid w:val="00C369EB"/>
    <w:rsid w:val="00C80D14"/>
    <w:rsid w:val="00CB2931"/>
    <w:rsid w:val="00CB713F"/>
    <w:rsid w:val="00D062F2"/>
    <w:rsid w:val="00D166FF"/>
    <w:rsid w:val="00D36D42"/>
    <w:rsid w:val="00D602B5"/>
    <w:rsid w:val="00DA3C7D"/>
    <w:rsid w:val="00DF0E51"/>
    <w:rsid w:val="00E0279E"/>
    <w:rsid w:val="00E84661"/>
    <w:rsid w:val="00E93210"/>
    <w:rsid w:val="00F079EA"/>
    <w:rsid w:val="00F20D8C"/>
    <w:rsid w:val="00F65C6C"/>
    <w:rsid w:val="00F731BC"/>
    <w:rsid w:val="00FE4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D22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254D22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98</Words>
  <Characters>560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17</cp:revision>
  <dcterms:created xsi:type="dcterms:W3CDTF">2019-01-28T06:50:00Z</dcterms:created>
  <dcterms:modified xsi:type="dcterms:W3CDTF">2021-08-04T11:40:00Z</dcterms:modified>
</cp:coreProperties>
</file>