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0" w:type="dxa"/>
        <w:tblLayout w:type="fixed"/>
        <w:tblCellMar>
          <w:left w:w="0" w:type="dxa"/>
          <w:right w:w="0" w:type="dxa"/>
        </w:tblCellMar>
        <w:tblLook w:val="00A0"/>
      </w:tblPr>
      <w:tblGrid>
        <w:gridCol w:w="684"/>
        <w:gridCol w:w="415"/>
        <w:gridCol w:w="690"/>
        <w:gridCol w:w="213"/>
        <w:gridCol w:w="39"/>
        <w:gridCol w:w="477"/>
        <w:gridCol w:w="531"/>
        <w:gridCol w:w="531"/>
        <w:gridCol w:w="670"/>
        <w:gridCol w:w="70"/>
        <w:gridCol w:w="349"/>
        <w:gridCol w:w="731"/>
        <w:gridCol w:w="254"/>
        <w:gridCol w:w="466"/>
        <w:gridCol w:w="360"/>
        <w:gridCol w:w="163"/>
        <w:gridCol w:w="737"/>
        <w:gridCol w:w="1080"/>
        <w:gridCol w:w="2160"/>
      </w:tblGrid>
      <w:tr w:rsidR="003C3463" w:rsidRPr="00B05376" w:rsidTr="00EB699D">
        <w:trPr>
          <w:trHeight w:val="225"/>
        </w:trPr>
        <w:tc>
          <w:tcPr>
            <w:tcW w:w="10620" w:type="dxa"/>
            <w:gridSpan w:val="19"/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3C3463" w:rsidRPr="00B05376" w:rsidTr="000A7384">
        <w:trPr>
          <w:trHeight w:val="255"/>
        </w:trPr>
        <w:tc>
          <w:tcPr>
            <w:tcW w:w="432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3C3463" w:rsidRPr="00C12A73" w:rsidRDefault="003C3463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{company.bank_name}</w:t>
            </w:r>
          </w:p>
        </w:tc>
        <w:tc>
          <w:tcPr>
            <w:tcW w:w="1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БИК</w:t>
            </w:r>
          </w:p>
        </w:tc>
        <w:tc>
          <w:tcPr>
            <w:tcW w:w="496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3C3463" w:rsidRPr="00BF3143" w:rsidRDefault="003C3463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{company.bic}</w:t>
            </w:r>
          </w:p>
        </w:tc>
      </w:tr>
      <w:tr w:rsidR="003C3463" w:rsidRPr="00B05376" w:rsidTr="000A7384">
        <w:trPr>
          <w:trHeight w:val="225"/>
        </w:trPr>
        <w:tc>
          <w:tcPr>
            <w:tcW w:w="4320" w:type="dxa"/>
            <w:gridSpan w:val="10"/>
            <w:vMerge/>
            <w:tcBorders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33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Сч. №</w:t>
            </w:r>
          </w:p>
        </w:tc>
        <w:tc>
          <w:tcPr>
            <w:tcW w:w="4966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3C3463" w:rsidRPr="00BF3143" w:rsidRDefault="003C3463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{company.correspondent_account}</w:t>
            </w:r>
          </w:p>
        </w:tc>
      </w:tr>
      <w:tr w:rsidR="003C3463" w:rsidRPr="00A31773" w:rsidTr="000A7384">
        <w:tc>
          <w:tcPr>
            <w:tcW w:w="4320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:rsidR="003C3463" w:rsidRPr="00A31773" w:rsidRDefault="003C3463" w:rsidP="00B05376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  <w:r w:rsidRPr="00A31773">
              <w:rPr>
                <w:rFonts w:ascii="Arial" w:hAnsi="Arial"/>
                <w:sz w:val="12"/>
                <w:szCs w:val="12"/>
              </w:rPr>
              <w:t>Банк получателя</w:t>
            </w:r>
          </w:p>
        </w:tc>
        <w:tc>
          <w:tcPr>
            <w:tcW w:w="133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3C3463" w:rsidRPr="00A31773" w:rsidRDefault="003C3463" w:rsidP="00B05376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4966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3C3463" w:rsidRPr="00A31773" w:rsidRDefault="003C3463" w:rsidP="00B05376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</w:tr>
      <w:tr w:rsidR="003C3463" w:rsidRPr="00B05376" w:rsidTr="000A7384">
        <w:trPr>
          <w:trHeight w:val="255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ИНН</w:t>
            </w:r>
          </w:p>
        </w:tc>
        <w:tc>
          <w:tcPr>
            <w:tcW w:w="1834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3C3463" w:rsidRPr="00BF3143" w:rsidRDefault="003C3463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{company.tin}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КПП</w:t>
            </w:r>
          </w:p>
        </w:tc>
        <w:tc>
          <w:tcPr>
            <w:tcW w:w="1271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3C3463" w:rsidRPr="00BF3143" w:rsidRDefault="003C3463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{company.kpp}</w:t>
            </w:r>
          </w:p>
        </w:tc>
        <w:tc>
          <w:tcPr>
            <w:tcW w:w="133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Сч. №</w:t>
            </w:r>
          </w:p>
        </w:tc>
        <w:tc>
          <w:tcPr>
            <w:tcW w:w="496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3C3463" w:rsidRPr="00BF3143" w:rsidRDefault="003C3463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{company.current_account}</w:t>
            </w:r>
          </w:p>
        </w:tc>
      </w:tr>
      <w:tr w:rsidR="003C3463" w:rsidRPr="00B05376" w:rsidTr="000A7384">
        <w:trPr>
          <w:trHeight w:val="225"/>
        </w:trPr>
        <w:tc>
          <w:tcPr>
            <w:tcW w:w="432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3C3463" w:rsidRPr="00C12A73" w:rsidRDefault="003C3463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{company.name}</w:t>
            </w:r>
          </w:p>
        </w:tc>
        <w:tc>
          <w:tcPr>
            <w:tcW w:w="133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966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3C3463" w:rsidRPr="00B05376" w:rsidTr="000A7384">
        <w:trPr>
          <w:trHeight w:val="225"/>
        </w:trPr>
        <w:tc>
          <w:tcPr>
            <w:tcW w:w="4320" w:type="dxa"/>
            <w:gridSpan w:val="10"/>
            <w:vMerge/>
            <w:tcBorders>
              <w:left w:val="single" w:sz="4" w:space="0" w:color="auto"/>
            </w:tcBorders>
            <w:shd w:val="clear" w:color="FFFFFF" w:fill="auto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33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966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3C3463" w:rsidRPr="00A31773" w:rsidTr="000A7384">
        <w:tc>
          <w:tcPr>
            <w:tcW w:w="4320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3C3463" w:rsidRPr="00A31773" w:rsidRDefault="003C3463" w:rsidP="00B05376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  <w:r w:rsidRPr="00A31773">
              <w:rPr>
                <w:rFonts w:ascii="Arial" w:hAnsi="Arial"/>
                <w:sz w:val="12"/>
                <w:szCs w:val="12"/>
              </w:rPr>
              <w:t>Получатель</w:t>
            </w:r>
          </w:p>
        </w:tc>
        <w:tc>
          <w:tcPr>
            <w:tcW w:w="133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3C3463" w:rsidRPr="00A31773" w:rsidRDefault="003C3463" w:rsidP="00B05376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4966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3C3463" w:rsidRPr="00A31773" w:rsidRDefault="003C3463" w:rsidP="00B05376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</w:tr>
      <w:tr w:rsidR="003C3463" w:rsidRPr="00B05376" w:rsidTr="004D3D29">
        <w:trPr>
          <w:trHeight w:val="225"/>
        </w:trPr>
        <w:tc>
          <w:tcPr>
            <w:tcW w:w="10620" w:type="dxa"/>
            <w:gridSpan w:val="19"/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3C3463" w:rsidRPr="00B05376" w:rsidTr="000F4268">
        <w:trPr>
          <w:trHeight w:val="225"/>
        </w:trPr>
        <w:tc>
          <w:tcPr>
            <w:tcW w:w="10620" w:type="dxa"/>
            <w:gridSpan w:val="19"/>
            <w:shd w:val="clear" w:color="FFFFFF" w:fill="auto"/>
            <w:vAlign w:val="center"/>
          </w:tcPr>
          <w:p w:rsidR="003C3463" w:rsidRPr="00CD1CA5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28"/>
                <w:szCs w:val="28"/>
              </w:rPr>
              <w:t xml:space="preserve">Счет на оплату № </w:t>
            </w:r>
            <w:r w:rsidRPr="00BF3143">
              <w:rPr>
                <w:rFonts w:ascii="Arial" w:hAnsi="Arial"/>
                <w:b/>
                <w:sz w:val="28"/>
                <w:szCs w:val="28"/>
              </w:rPr>
              <w:t>{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this</w:t>
            </w:r>
            <w:r w:rsidRPr="00BF3143">
              <w:rPr>
                <w:rFonts w:ascii="Arial" w:hAnsi="Arial"/>
                <w:b/>
                <w:sz w:val="28"/>
                <w:szCs w:val="28"/>
              </w:rPr>
              <w:t>.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invoice</w:t>
            </w:r>
            <w:r w:rsidRPr="00BF3143">
              <w:rPr>
                <w:rFonts w:ascii="Arial" w:hAnsi="Arial"/>
                <w:b/>
                <w:sz w:val="28"/>
                <w:szCs w:val="28"/>
              </w:rPr>
              <w:t>}</w:t>
            </w:r>
            <w:r w:rsidRPr="00B05376">
              <w:rPr>
                <w:rFonts w:ascii="Arial" w:hAnsi="Arial"/>
                <w:b/>
                <w:sz w:val="28"/>
                <w:szCs w:val="28"/>
              </w:rPr>
              <w:t xml:space="preserve"> от </w:t>
            </w:r>
            <w:r w:rsidRPr="00BF3143">
              <w:rPr>
                <w:rFonts w:ascii="Arial" w:hAnsi="Arial"/>
                <w:b/>
                <w:sz w:val="28"/>
                <w:szCs w:val="28"/>
              </w:rPr>
              <w:t>{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this</w:t>
            </w:r>
            <w:r w:rsidRPr="00BF3143">
              <w:rPr>
                <w:rFonts w:ascii="Arial" w:hAnsi="Arial"/>
                <w:b/>
                <w:sz w:val="28"/>
                <w:szCs w:val="28"/>
              </w:rPr>
              <w:t>.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date</w:t>
            </w:r>
            <w:r w:rsidRPr="00BF3143">
              <w:rPr>
                <w:rFonts w:ascii="Arial" w:hAnsi="Arial"/>
                <w:b/>
                <w:sz w:val="28"/>
                <w:szCs w:val="28"/>
              </w:rPr>
              <w:t>}</w:t>
            </w:r>
            <w:r w:rsidRPr="005830BC">
              <w:rPr>
                <w:rFonts w:ascii="Arial" w:hAnsi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b/>
                <w:sz w:val="28"/>
                <w:szCs w:val="28"/>
              </w:rPr>
              <w:t>г.</w:t>
            </w:r>
          </w:p>
        </w:tc>
      </w:tr>
      <w:tr w:rsidR="003C3463" w:rsidRPr="00B05376" w:rsidTr="000F4268">
        <w:trPr>
          <w:trHeight w:val="140"/>
        </w:trPr>
        <w:tc>
          <w:tcPr>
            <w:tcW w:w="10620" w:type="dxa"/>
            <w:gridSpan w:val="19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3C3463" w:rsidRPr="00B05376" w:rsidTr="00567FEE">
        <w:trPr>
          <w:trHeight w:val="140"/>
        </w:trPr>
        <w:tc>
          <w:tcPr>
            <w:tcW w:w="10620" w:type="dxa"/>
            <w:gridSpan w:val="19"/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3C3463" w:rsidRPr="00B05376" w:rsidTr="000F4268">
        <w:trPr>
          <w:trHeight w:val="270"/>
        </w:trPr>
        <w:tc>
          <w:tcPr>
            <w:tcW w:w="1789" w:type="dxa"/>
            <w:gridSpan w:val="3"/>
            <w:shd w:val="clear" w:color="FFFFFF" w:fill="auto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Поставщик</w:t>
            </w:r>
            <w:r w:rsidRPr="00B05376">
              <w:rPr>
                <w:rFonts w:ascii="Arial" w:hAnsi="Arial"/>
                <w:sz w:val="18"/>
                <w:szCs w:val="18"/>
              </w:rPr>
              <w:br/>
              <w:t>(Исполнитель):</w:t>
            </w:r>
          </w:p>
        </w:tc>
        <w:tc>
          <w:tcPr>
            <w:tcW w:w="8831" w:type="dxa"/>
            <w:gridSpan w:val="16"/>
            <w:shd w:val="clear" w:color="FFFFFF" w:fill="auto"/>
          </w:tcPr>
          <w:p w:rsidR="003C3463" w:rsidRPr="005274C1" w:rsidRDefault="003C3463" w:rsidP="00B05376">
            <w:pPr>
              <w:spacing w:after="0" w:line="240" w:lineRule="auto"/>
              <w:rPr>
                <w:rFonts w:ascii="Arial" w:hAnsi="Arial"/>
                <w:b/>
                <w:sz w:val="18"/>
                <w:szCs w:val="18"/>
              </w:rPr>
            </w:pP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name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 xml:space="preserve">, ИНН 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tin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 xml:space="preserve">, КПП 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kpp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>,</w:t>
            </w:r>
          </w:p>
          <w:p w:rsidR="003C3463" w:rsidRPr="0047515A" w:rsidRDefault="003C3463" w:rsidP="00B05376">
            <w:pPr>
              <w:spacing w:after="0" w:line="24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Адрес: 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getFullAddress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 xml:space="preserve">, тел.: 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getPhone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</w:p>
        </w:tc>
      </w:tr>
      <w:tr w:rsidR="003C3463" w:rsidRPr="00B05376" w:rsidTr="000C5D5C">
        <w:trPr>
          <w:trHeight w:val="140"/>
        </w:trPr>
        <w:tc>
          <w:tcPr>
            <w:tcW w:w="10620" w:type="dxa"/>
            <w:gridSpan w:val="19"/>
            <w:shd w:val="clear" w:color="FFFFFF" w:fill="auto"/>
          </w:tcPr>
          <w:p w:rsidR="003C3463" w:rsidRPr="00B05376" w:rsidRDefault="003C3463" w:rsidP="000A7384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3C3463" w:rsidRPr="00B05376" w:rsidTr="000F4268">
        <w:trPr>
          <w:trHeight w:val="270"/>
        </w:trPr>
        <w:tc>
          <w:tcPr>
            <w:tcW w:w="1789" w:type="dxa"/>
            <w:gridSpan w:val="3"/>
            <w:shd w:val="clear" w:color="FFFFFF" w:fill="auto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Покупатель</w:t>
            </w:r>
            <w:r w:rsidRPr="00B05376">
              <w:rPr>
                <w:rFonts w:ascii="Arial" w:hAnsi="Arial"/>
                <w:sz w:val="18"/>
                <w:szCs w:val="18"/>
              </w:rPr>
              <w:br/>
              <w:t>(Заказчик):</w:t>
            </w:r>
          </w:p>
        </w:tc>
        <w:tc>
          <w:tcPr>
            <w:tcW w:w="8831" w:type="dxa"/>
            <w:gridSpan w:val="16"/>
            <w:shd w:val="clear" w:color="FFFFFF" w:fill="auto"/>
          </w:tcPr>
          <w:p w:rsidR="003C3463" w:rsidRPr="005274C1" w:rsidRDefault="003C3463" w:rsidP="00B05376">
            <w:pPr>
              <w:spacing w:after="0" w:line="240" w:lineRule="auto"/>
              <w:rPr>
                <w:rFonts w:ascii="Arial" w:hAnsi="Arial"/>
                <w:b/>
                <w:sz w:val="18"/>
                <w:szCs w:val="18"/>
              </w:rPr>
            </w:pP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this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getCustomerName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 xml:space="preserve">, ИНН 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this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tin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 xml:space="preserve">, КПП 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this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kpp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>,</w:t>
            </w:r>
          </w:p>
          <w:p w:rsidR="003C3463" w:rsidRPr="0047515A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47515A">
              <w:rPr>
                <w:rFonts w:ascii="Arial" w:hAnsi="Arial"/>
                <w:b/>
                <w:sz w:val="18"/>
                <w:szCs w:val="18"/>
              </w:rPr>
              <w:t>Адрес: 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this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getFullAddress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</w:p>
        </w:tc>
      </w:tr>
      <w:tr w:rsidR="003C3463" w:rsidRPr="00B05376" w:rsidTr="00164213">
        <w:trPr>
          <w:trHeight w:val="140"/>
        </w:trPr>
        <w:tc>
          <w:tcPr>
            <w:tcW w:w="10620" w:type="dxa"/>
            <w:gridSpan w:val="19"/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3C3463" w:rsidRPr="00B05376" w:rsidTr="00261754">
        <w:trPr>
          <w:trHeight w:val="140"/>
        </w:trPr>
        <w:tc>
          <w:tcPr>
            <w:tcW w:w="10620" w:type="dxa"/>
            <w:gridSpan w:val="19"/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3C3463" w:rsidRPr="00772657" w:rsidTr="00286367">
        <w:trPr>
          <w:trHeight w:val="255"/>
        </w:trPr>
        <w:tc>
          <w:tcPr>
            <w:tcW w:w="1099" w:type="dxa"/>
            <w:gridSpan w:val="2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3C3463" w:rsidRPr="00B05376" w:rsidRDefault="003C3463" w:rsidP="00B05376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№</w:t>
            </w:r>
          </w:p>
        </w:tc>
        <w:tc>
          <w:tcPr>
            <w:tcW w:w="4301" w:type="dxa"/>
            <w:gridSpan w:val="10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3C3463" w:rsidRPr="00B05376" w:rsidRDefault="003C3463" w:rsidP="00B05376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Товары (работы, услуги)</w:t>
            </w:r>
          </w:p>
        </w:tc>
        <w:tc>
          <w:tcPr>
            <w:tcW w:w="1080" w:type="dxa"/>
            <w:gridSpan w:val="3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3C3463" w:rsidRPr="00B05376" w:rsidRDefault="003C3463" w:rsidP="00B05376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Кол-во</w:t>
            </w:r>
          </w:p>
        </w:tc>
        <w:tc>
          <w:tcPr>
            <w:tcW w:w="900" w:type="dxa"/>
            <w:gridSpan w:val="2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3C3463" w:rsidRPr="00B05376" w:rsidRDefault="003C3463" w:rsidP="00B05376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Цена</w:t>
            </w:r>
          </w:p>
        </w:tc>
        <w:tc>
          <w:tcPr>
            <w:tcW w:w="1080" w:type="dxa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3C3463" w:rsidRPr="00A66049" w:rsidRDefault="003C3463" w:rsidP="00B05376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Налог</w:t>
            </w:r>
          </w:p>
        </w:tc>
        <w:tc>
          <w:tcPr>
            <w:tcW w:w="2160" w:type="dxa"/>
            <w:tcBorders>
              <w:top w:val="single" w:sz="10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3C3463" w:rsidRPr="00E1652F" w:rsidRDefault="003C3463" w:rsidP="00B05376">
            <w:pPr>
              <w:spacing w:after="0" w:line="240" w:lineRule="auto"/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Сумма</w:t>
            </w:r>
            <w:r w:rsidRPr="00E1652F">
              <w:rPr>
                <w:rFonts w:ascii="Arial" w:hAnsi="Arial"/>
                <w:b/>
                <w:sz w:val="18"/>
                <w:szCs w:val="18"/>
                <w:lang w:val="en-US"/>
              </w:rPr>
              <w:t>, {shop_order.shop_currency.name}</w:t>
            </w:r>
          </w:p>
        </w:tc>
      </w:tr>
      <w:tr w:rsidR="003C3463" w:rsidRPr="00B05376" w:rsidTr="00772657">
        <w:tc>
          <w:tcPr>
            <w:tcW w:w="1099" w:type="dxa"/>
            <w:gridSpan w:val="2"/>
            <w:tcBorders>
              <w:top w:val="single" w:sz="4" w:space="0" w:color="auto"/>
              <w:left w:val="single" w:sz="10" w:space="0" w:color="auto"/>
            </w:tcBorders>
            <w:shd w:val="clear" w:color="FFFFFF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C3463" w:rsidRPr="00D34E67" w:rsidRDefault="003C3463" w:rsidP="00B05376">
            <w:pPr>
              <w:wordWrap w:val="0"/>
              <w:spacing w:after="0" w:line="240" w:lineRule="auto"/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{Items.position}</w:t>
            </w:r>
          </w:p>
        </w:tc>
        <w:tc>
          <w:tcPr>
            <w:tcW w:w="4301" w:type="dxa"/>
            <w:gridSpan w:val="10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C3463" w:rsidRPr="00D34E67" w:rsidRDefault="003C3463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{Items.name}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C3463" w:rsidRPr="00D34E67" w:rsidRDefault="003C3463" w:rsidP="00584594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{Items.quantity}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C3463" w:rsidRPr="00D34E67" w:rsidRDefault="003C3463" w:rsidP="00584594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{Items.price}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C3463" w:rsidRPr="00C93ECB" w:rsidRDefault="003C3463" w:rsidP="00584594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{Items.rate_percent}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C3463" w:rsidRPr="00D34E67" w:rsidRDefault="003C3463" w:rsidP="00584594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</w:t>
            </w:r>
            <w:r w:rsidRPr="0036315F">
              <w:rPr>
                <w:rFonts w:ascii="Arial" w:hAnsi="Arial"/>
                <w:sz w:val="16"/>
                <w:lang w:val="en-US"/>
              </w:rPr>
              <w:t>amount_tax_included</w:t>
            </w:r>
            <w:r>
              <w:rPr>
                <w:rFonts w:ascii="Arial" w:hAnsi="Arial"/>
                <w:sz w:val="16"/>
                <w:lang w:val="en-US"/>
              </w:rPr>
              <w:t>}</w:t>
            </w:r>
          </w:p>
        </w:tc>
      </w:tr>
      <w:tr w:rsidR="003C3463" w:rsidRPr="00B05376" w:rsidTr="00286367">
        <w:trPr>
          <w:trHeight w:val="140"/>
        </w:trPr>
        <w:tc>
          <w:tcPr>
            <w:tcW w:w="1099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03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78" w:type="dxa"/>
            <w:gridSpan w:val="4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820" w:type="dxa"/>
            <w:gridSpan w:val="4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340" w:type="dxa"/>
            <w:gridSpan w:val="4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16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3C3463" w:rsidRPr="00B05376" w:rsidTr="00286367">
        <w:trPr>
          <w:trHeight w:val="140"/>
        </w:trPr>
        <w:tc>
          <w:tcPr>
            <w:tcW w:w="1099" w:type="dxa"/>
            <w:gridSpan w:val="2"/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03" w:type="dxa"/>
            <w:gridSpan w:val="2"/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78" w:type="dxa"/>
            <w:gridSpan w:val="4"/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820" w:type="dxa"/>
            <w:gridSpan w:val="4"/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720" w:type="dxa"/>
            <w:gridSpan w:val="2"/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340" w:type="dxa"/>
            <w:gridSpan w:val="4"/>
            <w:shd w:val="clear" w:color="FFFFFF" w:fill="auto"/>
            <w:vAlign w:val="bottom"/>
          </w:tcPr>
          <w:p w:rsidR="003C3463" w:rsidRPr="00B05376" w:rsidRDefault="003C3463" w:rsidP="00286367">
            <w:pPr>
              <w:spacing w:after="0" w:line="240" w:lineRule="auto"/>
              <w:ind w:right="180"/>
              <w:jc w:val="right"/>
              <w:rPr>
                <w:rFonts w:ascii="Arial" w:hAnsi="Arial"/>
                <w:sz w:val="16"/>
              </w:rPr>
            </w:pPr>
            <w:r w:rsidRPr="00AB69AC">
              <w:rPr>
                <w:rFonts w:ascii="Arial" w:hAnsi="Arial"/>
                <w:sz w:val="18"/>
                <w:szCs w:val="18"/>
              </w:rPr>
              <w:t>Итого:</w:t>
            </w:r>
          </w:p>
        </w:tc>
        <w:tc>
          <w:tcPr>
            <w:tcW w:w="2160" w:type="dxa"/>
            <w:shd w:val="clear" w:color="FFFFFF" w:fill="auto"/>
            <w:vAlign w:val="bottom"/>
          </w:tcPr>
          <w:p w:rsidR="003C3463" w:rsidRPr="00286367" w:rsidRDefault="003C3463" w:rsidP="00B05376">
            <w:pPr>
              <w:spacing w:after="0" w:line="240" w:lineRule="auto"/>
              <w:rPr>
                <w:rFonts w:ascii="Arial" w:hAnsi="Arial"/>
                <w:b/>
                <w:sz w:val="16"/>
              </w:rPr>
            </w:pPr>
            <w:r w:rsidRPr="00286367">
              <w:rPr>
                <w:rFonts w:ascii="Arial" w:hAnsi="Arial"/>
                <w:b/>
                <w:sz w:val="18"/>
                <w:szCs w:val="18"/>
                <w:lang w:val="en-US"/>
              </w:rPr>
              <w:t>{amount}</w:t>
            </w:r>
          </w:p>
        </w:tc>
      </w:tr>
      <w:tr w:rsidR="003C3463" w:rsidRPr="00B05376" w:rsidTr="00286367">
        <w:trPr>
          <w:trHeight w:val="140"/>
        </w:trPr>
        <w:tc>
          <w:tcPr>
            <w:tcW w:w="1099" w:type="dxa"/>
            <w:gridSpan w:val="2"/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03" w:type="dxa"/>
            <w:gridSpan w:val="2"/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78" w:type="dxa"/>
            <w:gridSpan w:val="4"/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820" w:type="dxa"/>
            <w:gridSpan w:val="4"/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720" w:type="dxa"/>
            <w:gridSpan w:val="2"/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340" w:type="dxa"/>
            <w:gridSpan w:val="4"/>
            <w:shd w:val="clear" w:color="FFFFFF" w:fill="auto"/>
            <w:vAlign w:val="bottom"/>
          </w:tcPr>
          <w:p w:rsidR="003C3463" w:rsidRPr="00B05376" w:rsidRDefault="003C3463" w:rsidP="00286367">
            <w:pPr>
              <w:spacing w:after="0" w:line="240" w:lineRule="auto"/>
              <w:ind w:right="180"/>
              <w:jc w:val="right"/>
              <w:rPr>
                <w:rFonts w:ascii="Arial" w:hAnsi="Arial"/>
                <w:sz w:val="16"/>
              </w:rPr>
            </w:pPr>
            <w:r w:rsidRPr="00AB69AC">
              <w:rPr>
                <w:rFonts w:ascii="Arial" w:hAnsi="Arial"/>
                <w:sz w:val="18"/>
                <w:szCs w:val="18"/>
              </w:rPr>
              <w:t>НДС:</w:t>
            </w:r>
          </w:p>
        </w:tc>
        <w:tc>
          <w:tcPr>
            <w:tcW w:w="2160" w:type="dxa"/>
            <w:shd w:val="clear" w:color="FFFFFF" w:fill="auto"/>
            <w:vAlign w:val="bottom"/>
          </w:tcPr>
          <w:p w:rsidR="003C3463" w:rsidRPr="00286367" w:rsidRDefault="003C3463" w:rsidP="00B05376">
            <w:pPr>
              <w:spacing w:after="0" w:line="240" w:lineRule="auto"/>
              <w:rPr>
                <w:rFonts w:ascii="Arial" w:hAnsi="Arial"/>
                <w:b/>
                <w:sz w:val="16"/>
              </w:rPr>
            </w:pPr>
            <w:r w:rsidRPr="00286367">
              <w:rPr>
                <w:rFonts w:ascii="Arial" w:hAnsi="Arial"/>
                <w:b/>
                <w:sz w:val="18"/>
                <w:szCs w:val="18"/>
                <w:lang w:val="en-US"/>
              </w:rPr>
              <w:t>{tax}</w:t>
            </w:r>
          </w:p>
        </w:tc>
      </w:tr>
      <w:tr w:rsidR="003C3463" w:rsidRPr="00B05376" w:rsidTr="00286367">
        <w:trPr>
          <w:trHeight w:val="140"/>
        </w:trPr>
        <w:tc>
          <w:tcPr>
            <w:tcW w:w="1099" w:type="dxa"/>
            <w:gridSpan w:val="2"/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03" w:type="dxa"/>
            <w:gridSpan w:val="2"/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78" w:type="dxa"/>
            <w:gridSpan w:val="4"/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820" w:type="dxa"/>
            <w:gridSpan w:val="4"/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720" w:type="dxa"/>
            <w:gridSpan w:val="2"/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340" w:type="dxa"/>
            <w:gridSpan w:val="4"/>
            <w:shd w:val="clear" w:color="FFFFFF" w:fill="auto"/>
            <w:vAlign w:val="bottom"/>
          </w:tcPr>
          <w:p w:rsidR="003C3463" w:rsidRPr="00B05376" w:rsidRDefault="003C3463" w:rsidP="00286367">
            <w:pPr>
              <w:spacing w:after="0" w:line="240" w:lineRule="auto"/>
              <w:ind w:right="180"/>
              <w:jc w:val="right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Всего к оплате:</w:t>
            </w:r>
          </w:p>
        </w:tc>
        <w:tc>
          <w:tcPr>
            <w:tcW w:w="2160" w:type="dxa"/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{</w:t>
            </w:r>
            <w:r w:rsidRPr="00765E32">
              <w:rPr>
                <w:rFonts w:ascii="Arial" w:hAnsi="Arial"/>
                <w:b/>
                <w:sz w:val="18"/>
                <w:szCs w:val="18"/>
                <w:lang w:val="en-US"/>
              </w:rPr>
              <w:t>amount_tax_included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}</w:t>
            </w:r>
          </w:p>
        </w:tc>
      </w:tr>
      <w:tr w:rsidR="003C3463" w:rsidRPr="00B05376" w:rsidTr="000F4268">
        <w:trPr>
          <w:trHeight w:val="255"/>
        </w:trPr>
        <w:tc>
          <w:tcPr>
            <w:tcW w:w="10620" w:type="dxa"/>
            <w:gridSpan w:val="19"/>
            <w:shd w:val="clear" w:color="FFFFFF" w:fill="auto"/>
            <w:vAlign w:val="bottom"/>
          </w:tcPr>
          <w:p w:rsidR="003C3463" w:rsidRPr="00D34E67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Всего наименований </w:t>
            </w:r>
            <w:r w:rsidRPr="00D34E67">
              <w:rPr>
                <w:rFonts w:ascii="Arial" w:hAnsi="Arial"/>
                <w:sz w:val="18"/>
                <w:szCs w:val="18"/>
              </w:rPr>
              <w:t>{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total</w:t>
            </w:r>
            <w:r w:rsidRPr="00D34E67">
              <w:rPr>
                <w:rFonts w:ascii="Arial" w:hAnsi="Arial"/>
                <w:sz w:val="18"/>
                <w:szCs w:val="18"/>
              </w:rPr>
              <w:t>_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count</w:t>
            </w:r>
            <w:r w:rsidRPr="00D34E67">
              <w:rPr>
                <w:rFonts w:ascii="Arial" w:hAnsi="Arial"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sz w:val="18"/>
                <w:szCs w:val="18"/>
              </w:rPr>
              <w:t xml:space="preserve">, на сумму </w:t>
            </w:r>
            <w:r w:rsidRPr="00D34E67">
              <w:rPr>
                <w:rFonts w:ascii="Arial" w:hAnsi="Arial"/>
                <w:sz w:val="18"/>
                <w:szCs w:val="18"/>
              </w:rPr>
              <w:t>{</w:t>
            </w:r>
            <w:r w:rsidRPr="00FA5AF9">
              <w:rPr>
                <w:rFonts w:ascii="Arial" w:hAnsi="Arial"/>
                <w:sz w:val="18"/>
                <w:szCs w:val="18"/>
                <w:lang w:val="en-US"/>
              </w:rPr>
              <w:t>amount</w:t>
            </w:r>
            <w:r w:rsidRPr="00397F61">
              <w:rPr>
                <w:rFonts w:ascii="Arial" w:hAnsi="Arial"/>
                <w:sz w:val="18"/>
                <w:szCs w:val="18"/>
              </w:rPr>
              <w:t>_</w:t>
            </w:r>
            <w:r w:rsidRPr="00FA5AF9">
              <w:rPr>
                <w:rFonts w:ascii="Arial" w:hAnsi="Arial"/>
                <w:sz w:val="18"/>
                <w:szCs w:val="18"/>
                <w:lang w:val="en-US"/>
              </w:rPr>
              <w:t>tax</w:t>
            </w:r>
            <w:r w:rsidRPr="00397F61">
              <w:rPr>
                <w:rFonts w:ascii="Arial" w:hAnsi="Arial"/>
                <w:sz w:val="18"/>
                <w:szCs w:val="18"/>
              </w:rPr>
              <w:t>_</w:t>
            </w:r>
            <w:r w:rsidRPr="00FA5AF9">
              <w:rPr>
                <w:rFonts w:ascii="Arial" w:hAnsi="Arial"/>
                <w:sz w:val="18"/>
                <w:szCs w:val="18"/>
                <w:lang w:val="en-US"/>
              </w:rPr>
              <w:t>included</w:t>
            </w:r>
            <w:r w:rsidRPr="00D34E67">
              <w:rPr>
                <w:rFonts w:ascii="Arial" w:hAnsi="Arial"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sz w:val="18"/>
                <w:szCs w:val="18"/>
              </w:rPr>
              <w:t xml:space="preserve"> </w:t>
            </w:r>
            <w:r w:rsidRPr="00D34E67">
              <w:rPr>
                <w:rFonts w:ascii="Arial" w:hAnsi="Arial"/>
                <w:sz w:val="18"/>
                <w:szCs w:val="18"/>
              </w:rPr>
              <w:t>{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shop</w:t>
            </w:r>
            <w:r w:rsidRPr="00D34E67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shop</w:t>
            </w:r>
            <w:r w:rsidRPr="00D34E67">
              <w:rPr>
                <w:rFonts w:ascii="Arial" w:hAnsi="Arial"/>
                <w:sz w:val="18"/>
                <w:szCs w:val="18"/>
              </w:rPr>
              <w:t>_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currency</w:t>
            </w:r>
            <w:r w:rsidRPr="00D34E67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name</w:t>
            </w:r>
            <w:r w:rsidRPr="00D34E67">
              <w:rPr>
                <w:rFonts w:ascii="Arial" w:hAnsi="Arial"/>
                <w:sz w:val="18"/>
                <w:szCs w:val="18"/>
              </w:rPr>
              <w:t>}</w:t>
            </w:r>
          </w:p>
        </w:tc>
      </w:tr>
      <w:tr w:rsidR="003C3463" w:rsidRPr="00B05376" w:rsidTr="00176C35">
        <w:trPr>
          <w:trHeight w:val="255"/>
        </w:trPr>
        <w:tc>
          <w:tcPr>
            <w:tcW w:w="10620" w:type="dxa"/>
            <w:gridSpan w:val="19"/>
            <w:shd w:val="clear" w:color="FFFFFF" w:fill="auto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{</w:t>
            </w:r>
            <w:r w:rsidRPr="00ED317E">
              <w:rPr>
                <w:rFonts w:ascii="Arial" w:hAnsi="Arial"/>
                <w:b/>
                <w:sz w:val="18"/>
                <w:szCs w:val="18"/>
                <w:lang w:val="en-US"/>
              </w:rPr>
              <w:t>amount_in_words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}</w:t>
            </w:r>
          </w:p>
        </w:tc>
      </w:tr>
      <w:tr w:rsidR="003C3463" w:rsidRPr="00B05376" w:rsidTr="00E552B4">
        <w:trPr>
          <w:trHeight w:val="150"/>
        </w:trPr>
        <w:tc>
          <w:tcPr>
            <w:tcW w:w="10620" w:type="dxa"/>
            <w:gridSpan w:val="19"/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3C3463" w:rsidRPr="007F7864" w:rsidTr="000F4268">
        <w:tc>
          <w:tcPr>
            <w:tcW w:w="10620" w:type="dxa"/>
            <w:gridSpan w:val="19"/>
            <w:shd w:val="clear" w:color="FFFFFF" w:fill="auto"/>
            <w:vAlign w:val="bottom"/>
          </w:tcPr>
          <w:p w:rsidR="003C3463" w:rsidRPr="007F7864" w:rsidRDefault="003C3463" w:rsidP="00B05376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  <w:r w:rsidRPr="007F7864">
              <w:rPr>
                <w:rFonts w:ascii="Arial" w:hAnsi="Arial"/>
                <w:sz w:val="16"/>
                <w:szCs w:val="16"/>
              </w:rPr>
              <w:t>Внимание!</w:t>
            </w:r>
          </w:p>
        </w:tc>
      </w:tr>
      <w:tr w:rsidR="003C3463" w:rsidRPr="007F7864" w:rsidTr="000F4268">
        <w:tc>
          <w:tcPr>
            <w:tcW w:w="10620" w:type="dxa"/>
            <w:gridSpan w:val="19"/>
            <w:shd w:val="clear" w:color="FFFFFF" w:fill="auto"/>
            <w:vAlign w:val="bottom"/>
          </w:tcPr>
          <w:p w:rsidR="003C3463" w:rsidRPr="007F7864" w:rsidRDefault="003C3463" w:rsidP="00B05376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  <w:r w:rsidRPr="007F7864">
              <w:rPr>
                <w:rFonts w:ascii="Arial" w:hAnsi="Arial"/>
                <w:sz w:val="16"/>
                <w:szCs w:val="16"/>
              </w:rPr>
              <w:t>Оплата данного счета означает согласие с условиями поставки товара.</w:t>
            </w:r>
          </w:p>
        </w:tc>
      </w:tr>
      <w:tr w:rsidR="003C3463" w:rsidRPr="007F7864" w:rsidTr="000F4268">
        <w:tc>
          <w:tcPr>
            <w:tcW w:w="10620" w:type="dxa"/>
            <w:gridSpan w:val="19"/>
            <w:shd w:val="clear" w:color="FFFFFF" w:fill="auto"/>
            <w:vAlign w:val="bottom"/>
          </w:tcPr>
          <w:p w:rsidR="003C3463" w:rsidRPr="007F7864" w:rsidRDefault="003C3463" w:rsidP="00B05376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  <w:r w:rsidRPr="007F7864">
              <w:rPr>
                <w:rFonts w:ascii="Arial" w:hAnsi="Arial"/>
                <w:sz w:val="16"/>
                <w:szCs w:val="16"/>
              </w:rPr>
              <w:t>Уведомление об оплате обязательно, в противном случае не гарантируется наличие товара на складе.</w:t>
            </w:r>
          </w:p>
        </w:tc>
      </w:tr>
      <w:tr w:rsidR="003C3463" w:rsidRPr="007F7864" w:rsidTr="00AA6EA5">
        <w:trPr>
          <w:trHeight w:val="70"/>
        </w:trPr>
        <w:tc>
          <w:tcPr>
            <w:tcW w:w="10620" w:type="dxa"/>
            <w:gridSpan w:val="19"/>
            <w:shd w:val="clear" w:color="FFFFFF" w:fill="auto"/>
            <w:vAlign w:val="bottom"/>
          </w:tcPr>
          <w:p w:rsidR="003C3463" w:rsidRPr="007F7864" w:rsidRDefault="003C3463" w:rsidP="00B05376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  <w:r w:rsidRPr="007F7864">
              <w:rPr>
                <w:rFonts w:ascii="Arial" w:hAnsi="Arial"/>
                <w:sz w:val="16"/>
                <w:szCs w:val="16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</w:tr>
      <w:tr w:rsidR="003C3463" w:rsidRPr="00B05376" w:rsidTr="00432D3A">
        <w:trPr>
          <w:trHeight w:val="140"/>
        </w:trPr>
        <w:tc>
          <w:tcPr>
            <w:tcW w:w="10620" w:type="dxa"/>
            <w:gridSpan w:val="19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3C3463" w:rsidRPr="00B05376" w:rsidTr="00D477F6">
        <w:trPr>
          <w:trHeight w:val="225"/>
        </w:trPr>
        <w:tc>
          <w:tcPr>
            <w:tcW w:w="10620" w:type="dxa"/>
            <w:gridSpan w:val="19"/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3C3463" w:rsidRPr="00B05376" w:rsidTr="006662E7">
        <w:trPr>
          <w:trHeight w:val="255"/>
        </w:trPr>
        <w:tc>
          <w:tcPr>
            <w:tcW w:w="2041" w:type="dxa"/>
            <w:gridSpan w:val="5"/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Руководитель</w:t>
            </w:r>
          </w:p>
        </w:tc>
        <w:tc>
          <w:tcPr>
            <w:tcW w:w="2209" w:type="dxa"/>
            <w:gridSpan w:val="4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19" w:type="dxa"/>
            <w:gridSpan w:val="2"/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4" w:type="dxa"/>
            <w:gridSpan w:val="5"/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Бухгалтер</w:t>
            </w:r>
          </w:p>
        </w:tc>
        <w:tc>
          <w:tcPr>
            <w:tcW w:w="3977" w:type="dxa"/>
            <w:gridSpan w:val="3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</w:tr>
      <w:tr w:rsidR="003C3463" w:rsidRPr="00B05376" w:rsidTr="004051CD">
        <w:trPr>
          <w:trHeight w:val="225"/>
        </w:trPr>
        <w:tc>
          <w:tcPr>
            <w:tcW w:w="10620" w:type="dxa"/>
            <w:gridSpan w:val="19"/>
            <w:shd w:val="clear" w:color="FFFFFF" w:fill="auto"/>
            <w:vAlign w:val="bottom"/>
          </w:tcPr>
          <w:p w:rsidR="003C3463" w:rsidRPr="00B05376" w:rsidRDefault="003C3463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</w:tbl>
    <w:p w:rsidR="003C3463" w:rsidRDefault="003C3463"/>
    <w:sectPr w:rsidR="003C3463" w:rsidSect="008E365D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365D"/>
    <w:rsid w:val="000244E9"/>
    <w:rsid w:val="000835D5"/>
    <w:rsid w:val="00095470"/>
    <w:rsid w:val="000A0B7E"/>
    <w:rsid w:val="000A2B1E"/>
    <w:rsid w:val="000A7384"/>
    <w:rsid w:val="000C5D5C"/>
    <w:rsid w:val="000F4268"/>
    <w:rsid w:val="00123B21"/>
    <w:rsid w:val="0012603F"/>
    <w:rsid w:val="00164213"/>
    <w:rsid w:val="00176C35"/>
    <w:rsid w:val="001D5243"/>
    <w:rsid w:val="001D7FD0"/>
    <w:rsid w:val="001F3E36"/>
    <w:rsid w:val="00231A4C"/>
    <w:rsid w:val="00261754"/>
    <w:rsid w:val="00286367"/>
    <w:rsid w:val="002B429E"/>
    <w:rsid w:val="002D7615"/>
    <w:rsid w:val="00307778"/>
    <w:rsid w:val="00314390"/>
    <w:rsid w:val="00332459"/>
    <w:rsid w:val="00360EB7"/>
    <w:rsid w:val="0036315F"/>
    <w:rsid w:val="003751B6"/>
    <w:rsid w:val="0038642C"/>
    <w:rsid w:val="0039399B"/>
    <w:rsid w:val="00397F61"/>
    <w:rsid w:val="003B25B9"/>
    <w:rsid w:val="003C3463"/>
    <w:rsid w:val="003D686D"/>
    <w:rsid w:val="004051CD"/>
    <w:rsid w:val="00423FF1"/>
    <w:rsid w:val="00432D3A"/>
    <w:rsid w:val="00454219"/>
    <w:rsid w:val="00457EFB"/>
    <w:rsid w:val="00460BFB"/>
    <w:rsid w:val="0047515A"/>
    <w:rsid w:val="004D3D29"/>
    <w:rsid w:val="004E2B3F"/>
    <w:rsid w:val="00507F01"/>
    <w:rsid w:val="005274C1"/>
    <w:rsid w:val="00567FEE"/>
    <w:rsid w:val="00580D68"/>
    <w:rsid w:val="005830BC"/>
    <w:rsid w:val="00584594"/>
    <w:rsid w:val="005971EE"/>
    <w:rsid w:val="005A6E72"/>
    <w:rsid w:val="005B789C"/>
    <w:rsid w:val="006662E7"/>
    <w:rsid w:val="006936F8"/>
    <w:rsid w:val="006E531D"/>
    <w:rsid w:val="0071633B"/>
    <w:rsid w:val="00717C23"/>
    <w:rsid w:val="00765E32"/>
    <w:rsid w:val="00772657"/>
    <w:rsid w:val="007F7864"/>
    <w:rsid w:val="00821CD2"/>
    <w:rsid w:val="00825DD9"/>
    <w:rsid w:val="00870080"/>
    <w:rsid w:val="008D1CE7"/>
    <w:rsid w:val="008E365D"/>
    <w:rsid w:val="008E61E6"/>
    <w:rsid w:val="008E6581"/>
    <w:rsid w:val="00925FAE"/>
    <w:rsid w:val="009404EA"/>
    <w:rsid w:val="009434C1"/>
    <w:rsid w:val="00944492"/>
    <w:rsid w:val="00974DFB"/>
    <w:rsid w:val="009A54AF"/>
    <w:rsid w:val="00A0157D"/>
    <w:rsid w:val="00A032B3"/>
    <w:rsid w:val="00A31773"/>
    <w:rsid w:val="00A66049"/>
    <w:rsid w:val="00A90FB4"/>
    <w:rsid w:val="00AA6EA5"/>
    <w:rsid w:val="00AA7A74"/>
    <w:rsid w:val="00AB69AC"/>
    <w:rsid w:val="00AC04B3"/>
    <w:rsid w:val="00AF30E8"/>
    <w:rsid w:val="00B05376"/>
    <w:rsid w:val="00B5513C"/>
    <w:rsid w:val="00B6536F"/>
    <w:rsid w:val="00B870AC"/>
    <w:rsid w:val="00B8764F"/>
    <w:rsid w:val="00BC39A5"/>
    <w:rsid w:val="00BF3143"/>
    <w:rsid w:val="00BF387E"/>
    <w:rsid w:val="00BF4233"/>
    <w:rsid w:val="00C12A73"/>
    <w:rsid w:val="00C160B9"/>
    <w:rsid w:val="00C9278B"/>
    <w:rsid w:val="00C93ECB"/>
    <w:rsid w:val="00CD1CA5"/>
    <w:rsid w:val="00CE5143"/>
    <w:rsid w:val="00D164BB"/>
    <w:rsid w:val="00D34E67"/>
    <w:rsid w:val="00D477F6"/>
    <w:rsid w:val="00D84D4D"/>
    <w:rsid w:val="00DD0A17"/>
    <w:rsid w:val="00DF6A98"/>
    <w:rsid w:val="00E1652F"/>
    <w:rsid w:val="00E552B4"/>
    <w:rsid w:val="00E6077B"/>
    <w:rsid w:val="00E77B6D"/>
    <w:rsid w:val="00E9260B"/>
    <w:rsid w:val="00EB699D"/>
    <w:rsid w:val="00EB709A"/>
    <w:rsid w:val="00ED317E"/>
    <w:rsid w:val="00F3061A"/>
    <w:rsid w:val="00F42794"/>
    <w:rsid w:val="00F536A3"/>
    <w:rsid w:val="00F60F7C"/>
    <w:rsid w:val="00F96BCF"/>
    <w:rsid w:val="00FA5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492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uiPriority w:val="99"/>
    <w:rsid w:val="008E365D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uiPriority w:val="99"/>
    <w:rsid w:val="008E365D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uiPriority w:val="99"/>
    <w:rsid w:val="008E365D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uiPriority w:val="99"/>
    <w:rsid w:val="008E365D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148</TotalTime>
  <Pages>1</Pages>
  <Words>184</Words>
  <Characters>1053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Борис</cp:lastModifiedBy>
  <cp:revision>48</cp:revision>
  <dcterms:created xsi:type="dcterms:W3CDTF">2016-07-15T15:09:00Z</dcterms:created>
  <dcterms:modified xsi:type="dcterms:W3CDTF">2020-12-10T08:12:00Z</dcterms:modified>
</cp:coreProperties>
</file>