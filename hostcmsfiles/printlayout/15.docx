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CellMar>
          <w:left w:w="0" w:type="dxa"/>
          <w:right w:w="0" w:type="dxa"/>
        </w:tblCellMar>
        <w:tblLook w:val="00A0"/>
      </w:tblPr>
      <w:tblGrid>
        <w:gridCol w:w="33"/>
        <w:gridCol w:w="870"/>
        <w:gridCol w:w="191"/>
        <w:gridCol w:w="215"/>
        <w:gridCol w:w="273"/>
        <w:gridCol w:w="273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169"/>
        <w:gridCol w:w="212"/>
        <w:gridCol w:w="266"/>
        <w:gridCol w:w="267"/>
        <w:gridCol w:w="250"/>
        <w:gridCol w:w="250"/>
        <w:gridCol w:w="276"/>
        <w:gridCol w:w="276"/>
        <w:gridCol w:w="276"/>
        <w:gridCol w:w="276"/>
        <w:gridCol w:w="276"/>
        <w:gridCol w:w="276"/>
        <w:gridCol w:w="530"/>
        <w:gridCol w:w="530"/>
        <w:gridCol w:w="373"/>
        <w:gridCol w:w="372"/>
        <w:gridCol w:w="374"/>
        <w:gridCol w:w="215"/>
        <w:gridCol w:w="214"/>
        <w:gridCol w:w="214"/>
        <w:gridCol w:w="214"/>
        <w:gridCol w:w="265"/>
        <w:gridCol w:w="260"/>
        <w:gridCol w:w="260"/>
        <w:gridCol w:w="335"/>
      </w:tblGrid>
      <w:tr w:rsidR="00723BB8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23BB8" w:rsidRPr="007F4D48" w:rsidTr="007F4D48">
        <w:trPr>
          <w:trHeight w:val="20"/>
        </w:trPr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07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23BB8" w:rsidRPr="007F4D48" w:rsidTr="007D6E4D">
        <w:trPr>
          <w:trHeight w:val="420"/>
        </w:trPr>
        <w:tc>
          <w:tcPr>
            <w:tcW w:w="31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651" w:type="dxa"/>
            <w:gridSpan w:val="37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  <w:r w:rsidRPr="007F4D48">
              <w:rPr>
                <w:rFonts w:ascii="Arial" w:hAnsi="Arial"/>
                <w:b/>
                <w:sz w:val="28"/>
                <w:szCs w:val="28"/>
              </w:rPr>
              <w:t xml:space="preserve">Ордер на перемещение товаров № </w:t>
            </w:r>
            <w:r w:rsidRPr="00F36976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F36976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number</w:t>
            </w:r>
            <w:r w:rsidRPr="00F36976">
              <w:rPr>
                <w:rFonts w:ascii="Arial" w:hAnsi="Arial"/>
                <w:b/>
                <w:sz w:val="28"/>
                <w:szCs w:val="28"/>
              </w:rPr>
              <w:t>}</w:t>
            </w:r>
            <w:r w:rsidRPr="007F4D48">
              <w:rPr>
                <w:rFonts w:ascii="Arial" w:hAnsi="Arial"/>
                <w:b/>
                <w:sz w:val="28"/>
                <w:szCs w:val="28"/>
              </w:rPr>
              <w:t xml:space="preserve"> от </w:t>
            </w:r>
            <w:r w:rsidRPr="00F36976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F36976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date</w:t>
            </w:r>
            <w:r w:rsidRPr="00F36976">
              <w:rPr>
                <w:rFonts w:ascii="Arial" w:hAnsi="Arial"/>
                <w:b/>
                <w:sz w:val="28"/>
                <w:szCs w:val="28"/>
              </w:rPr>
              <w:t>}</w:t>
            </w:r>
            <w:r w:rsidRPr="007F4D48">
              <w:rPr>
                <w:rFonts w:ascii="Arial" w:hAnsi="Arial"/>
                <w:b/>
                <w:sz w:val="28"/>
                <w:szCs w:val="28"/>
              </w:rPr>
              <w:t xml:space="preserve"> г.</w:t>
            </w: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0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23BB8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23BB8" w:rsidRPr="007F4D48" w:rsidTr="00F36976">
        <w:trPr>
          <w:trHeight w:val="105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23BB8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23" w:type="dxa"/>
            <w:gridSpan w:val="5"/>
            <w:shd w:val="clear" w:color="FFFFFF" w:fill="auto"/>
            <w:vAlign w:val="center"/>
          </w:tcPr>
          <w:p w:rsidR="00723BB8" w:rsidRPr="007F4D48" w:rsidRDefault="00723BB8">
            <w:pPr>
              <w:rPr>
                <w:rFonts w:ascii="Arial" w:hAnsi="Arial"/>
                <w:sz w:val="18"/>
                <w:szCs w:val="18"/>
              </w:rPr>
            </w:pPr>
            <w:r w:rsidRPr="007F4D48">
              <w:rPr>
                <w:rFonts w:ascii="Arial" w:hAnsi="Arial"/>
                <w:sz w:val="18"/>
                <w:szCs w:val="18"/>
              </w:rPr>
              <w:t>Магазин:</w:t>
            </w:r>
          </w:p>
        </w:tc>
        <w:tc>
          <w:tcPr>
            <w:tcW w:w="2988" w:type="dxa"/>
            <w:gridSpan w:val="12"/>
            <w:shd w:val="clear" w:color="FFFFFF" w:fill="auto"/>
          </w:tcPr>
          <w:p w:rsidR="00723BB8" w:rsidRPr="00F36976" w:rsidRDefault="00723BB8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{shop.name}</w:t>
            </w:r>
          </w:p>
        </w:tc>
        <w:tc>
          <w:tcPr>
            <w:tcW w:w="308" w:type="dxa"/>
            <w:shd w:val="clear" w:color="FFFFFF" w:fill="auto"/>
            <w:vAlign w:val="center"/>
          </w:tcPr>
          <w:p w:rsidR="00723BB8" w:rsidRPr="007F4D48" w:rsidRDefault="00723BB8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</w:tcPr>
          <w:p w:rsidR="00723BB8" w:rsidRPr="007F4D48" w:rsidRDefault="00723BB8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23BB8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center"/>
          </w:tcPr>
          <w:p w:rsidR="00723BB8" w:rsidRPr="007F4D48" w:rsidRDefault="00723BB8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</w:tcPr>
          <w:p w:rsidR="00723BB8" w:rsidRPr="007F4D48" w:rsidRDefault="00723BB8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center"/>
          </w:tcPr>
          <w:p w:rsidR="00723BB8" w:rsidRPr="007F4D48" w:rsidRDefault="00723BB8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</w:tcPr>
          <w:p w:rsidR="00723BB8" w:rsidRPr="007F4D48" w:rsidRDefault="00723BB8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23BB8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23" w:type="dxa"/>
            <w:gridSpan w:val="5"/>
            <w:shd w:val="clear" w:color="FFFFFF" w:fill="auto"/>
            <w:vAlign w:val="center"/>
          </w:tcPr>
          <w:p w:rsidR="00723BB8" w:rsidRPr="007F4D48" w:rsidRDefault="00723BB8">
            <w:pPr>
              <w:rPr>
                <w:rFonts w:ascii="Arial" w:hAnsi="Arial"/>
                <w:sz w:val="18"/>
                <w:szCs w:val="18"/>
              </w:rPr>
            </w:pPr>
            <w:r w:rsidRPr="007F4D48">
              <w:rPr>
                <w:rFonts w:ascii="Arial" w:hAnsi="Arial"/>
                <w:sz w:val="18"/>
                <w:szCs w:val="18"/>
              </w:rPr>
              <w:t>Отправитель:</w:t>
            </w:r>
          </w:p>
        </w:tc>
        <w:tc>
          <w:tcPr>
            <w:tcW w:w="2988" w:type="dxa"/>
            <w:gridSpan w:val="12"/>
            <w:shd w:val="clear" w:color="FFFFFF" w:fill="auto"/>
          </w:tcPr>
          <w:p w:rsidR="00723BB8" w:rsidRPr="00F36976" w:rsidRDefault="00723BB8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{shop_warehouse.name}</w:t>
            </w:r>
          </w:p>
        </w:tc>
        <w:tc>
          <w:tcPr>
            <w:tcW w:w="1216" w:type="dxa"/>
            <w:gridSpan w:val="4"/>
            <w:shd w:val="clear" w:color="FFFFFF" w:fill="auto"/>
            <w:vAlign w:val="center"/>
          </w:tcPr>
          <w:p w:rsidR="00723BB8" w:rsidRPr="007F4D48" w:rsidRDefault="00723BB8">
            <w:pPr>
              <w:rPr>
                <w:rFonts w:ascii="Arial" w:hAnsi="Arial"/>
                <w:sz w:val="18"/>
                <w:szCs w:val="18"/>
              </w:rPr>
            </w:pPr>
            <w:r w:rsidRPr="007F4D48">
              <w:rPr>
                <w:rFonts w:ascii="Arial" w:hAnsi="Arial"/>
                <w:sz w:val="18"/>
                <w:szCs w:val="18"/>
              </w:rPr>
              <w:t>Получатель:</w:t>
            </w:r>
          </w:p>
        </w:tc>
        <w:tc>
          <w:tcPr>
            <w:tcW w:w="2876" w:type="dxa"/>
            <w:gridSpan w:val="11"/>
            <w:shd w:val="clear" w:color="FFFFFF" w:fill="auto"/>
          </w:tcPr>
          <w:p w:rsidR="00723BB8" w:rsidRPr="00F36976" w:rsidRDefault="00723BB8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{destination_shop_warehouse.name}</w:t>
            </w: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23BB8" w:rsidRPr="007F4D48" w:rsidTr="00F36976">
        <w:trPr>
          <w:trHeight w:val="140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23BB8" w:rsidRPr="007F4D48" w:rsidTr="00F36976">
        <w:trPr>
          <w:trHeight w:val="140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23BB8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84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723BB8" w:rsidRPr="007F4D48" w:rsidRDefault="00723BB8" w:rsidP="007F4D4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7F4D48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6489" w:type="dxa"/>
            <w:gridSpan w:val="25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723BB8" w:rsidRPr="007F4D48" w:rsidRDefault="00723BB8" w:rsidP="007F4D4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7F4D48">
              <w:rPr>
                <w:rFonts w:ascii="Arial" w:hAnsi="Arial"/>
                <w:b/>
                <w:sz w:val="18"/>
                <w:szCs w:val="18"/>
              </w:rPr>
              <w:t>Товар</w:t>
            </w:r>
          </w:p>
        </w:tc>
        <w:tc>
          <w:tcPr>
            <w:tcW w:w="1430" w:type="dxa"/>
            <w:gridSpan w:val="5"/>
            <w:tcBorders>
              <w:top w:val="single" w:sz="10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723BB8" w:rsidRPr="007F4D48" w:rsidRDefault="00723BB8" w:rsidP="007F4D4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7F4D48">
              <w:rPr>
                <w:rFonts w:ascii="Arial" w:hAnsi="Arial"/>
                <w:b/>
                <w:sz w:val="18"/>
                <w:szCs w:val="18"/>
              </w:rPr>
              <w:t>Количество</w:t>
            </w:r>
          </w:p>
        </w:tc>
        <w:tc>
          <w:tcPr>
            <w:tcW w:w="1078" w:type="dxa"/>
            <w:gridSpan w:val="4"/>
            <w:tcBorders>
              <w:top w:val="single" w:sz="10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723BB8" w:rsidRPr="007F4D48" w:rsidRDefault="00723BB8" w:rsidP="007F4D48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7F4D48">
              <w:rPr>
                <w:rFonts w:ascii="Arial" w:hAnsi="Arial"/>
                <w:b/>
                <w:sz w:val="20"/>
                <w:szCs w:val="20"/>
              </w:rPr>
              <w:t>Цена</w:t>
            </w:r>
          </w:p>
        </w:tc>
        <w:tc>
          <w:tcPr>
            <w:tcW w:w="1158" w:type="dxa"/>
            <w:gridSpan w:val="4"/>
            <w:tcBorders>
              <w:top w:val="single" w:sz="10" w:space="0" w:color="auto"/>
              <w:left w:val="non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723BB8" w:rsidRPr="007F4D48" w:rsidRDefault="00723BB8" w:rsidP="007F4D48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7F4D48">
              <w:rPr>
                <w:rFonts w:ascii="Arial" w:hAnsi="Arial"/>
                <w:b/>
                <w:sz w:val="20"/>
                <w:szCs w:val="20"/>
              </w:rPr>
              <w:t>Сумма</w:t>
            </w:r>
          </w:p>
        </w:tc>
      </w:tr>
      <w:tr w:rsidR="00723BB8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84" w:type="dxa"/>
            <w:gridSpan w:val="2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</w:tcPr>
          <w:p w:rsidR="00723BB8" w:rsidRPr="00F36976" w:rsidRDefault="00723BB8" w:rsidP="007F4D48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{Items.position}</w:t>
            </w:r>
          </w:p>
        </w:tc>
        <w:tc>
          <w:tcPr>
            <w:tcW w:w="6489" w:type="dxa"/>
            <w:gridSpan w:val="25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723BB8" w:rsidRPr="00F36976" w:rsidRDefault="00723BB8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{Items.name}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723BB8" w:rsidRPr="00F36976" w:rsidRDefault="00723BB8" w:rsidP="007F4D48">
            <w:pPr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{Items.quantity}</w:t>
            </w:r>
          </w:p>
        </w:tc>
        <w:tc>
          <w:tcPr>
            <w:tcW w:w="85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723BB8" w:rsidRPr="00F36976" w:rsidRDefault="00723BB8">
            <w:pPr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{Items.measure}</w:t>
            </w:r>
          </w:p>
        </w:tc>
        <w:tc>
          <w:tcPr>
            <w:tcW w:w="107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723BB8" w:rsidRPr="00F36976" w:rsidRDefault="00723BB8" w:rsidP="007F4D48">
            <w:pPr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{Items.price}</w:t>
            </w:r>
          </w:p>
        </w:tc>
        <w:tc>
          <w:tcPr>
            <w:tcW w:w="1158" w:type="dxa"/>
            <w:gridSpan w:val="4"/>
            <w:tcBorders>
              <w:top w:val="single" w:sz="4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723BB8" w:rsidRPr="005A4E1C" w:rsidRDefault="00723BB8" w:rsidP="007F4D48">
            <w:pPr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{Items.amount} {Items.currency}</w:t>
            </w:r>
          </w:p>
        </w:tc>
      </w:tr>
      <w:tr w:rsidR="00723BB8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84" w:type="dxa"/>
            <w:gridSpan w:val="2"/>
            <w:tcBorders>
              <w:top w:val="single" w:sz="10" w:space="0" w:color="auto"/>
            </w:tcBorders>
            <w:shd w:val="clear" w:color="FFFFFF" w:fill="auto"/>
          </w:tcPr>
          <w:p w:rsidR="00723BB8" w:rsidRPr="007F4D48" w:rsidRDefault="00723BB8" w:rsidP="007F4D48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9" w:type="dxa"/>
            <w:gridSpan w:val="25"/>
            <w:tcBorders>
              <w:top w:val="single" w:sz="10" w:space="0" w:color="auto"/>
            </w:tcBorders>
            <w:shd w:val="clear" w:color="FFFFFF" w:fill="auto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573" w:type="dxa"/>
            <w:gridSpan w:val="2"/>
            <w:tcBorders>
              <w:top w:val="single" w:sz="10" w:space="0" w:color="auto"/>
            </w:tcBorders>
            <w:shd w:val="clear" w:color="FFFFFF" w:fill="auto"/>
          </w:tcPr>
          <w:p w:rsidR="00723BB8" w:rsidRPr="007F4D48" w:rsidRDefault="00723BB8" w:rsidP="007F4D48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57" w:type="dxa"/>
            <w:gridSpan w:val="3"/>
            <w:tcBorders>
              <w:top w:val="single" w:sz="10" w:space="0" w:color="auto"/>
            </w:tcBorders>
            <w:shd w:val="clear" w:color="FFFFFF" w:fill="auto"/>
          </w:tcPr>
          <w:p w:rsidR="00723BB8" w:rsidRPr="007F4D48" w:rsidRDefault="00723BB8" w:rsidP="007F4D48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78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8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23BB8" w:rsidRPr="00F36976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78" w:type="dxa"/>
            <w:gridSpan w:val="4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158" w:type="dxa"/>
            <w:gridSpan w:val="4"/>
            <w:shd w:val="clear" w:color="FFFFFF" w:fill="auto"/>
            <w:vAlign w:val="bottom"/>
          </w:tcPr>
          <w:p w:rsidR="00723BB8" w:rsidRPr="005A4E1C" w:rsidRDefault="00723BB8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723BB8" w:rsidRPr="005A4E1C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723BB8" w:rsidRPr="00F36976" w:rsidRDefault="00723BB8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0539" w:type="dxa"/>
            <w:gridSpan w:val="40"/>
            <w:shd w:val="clear" w:color="FFFFFF" w:fill="auto"/>
            <w:vAlign w:val="bottom"/>
          </w:tcPr>
          <w:p w:rsidR="00723BB8" w:rsidRPr="005A4E1C" w:rsidRDefault="00723BB8">
            <w:pPr>
              <w:rPr>
                <w:rFonts w:ascii="Arial" w:hAnsi="Arial"/>
                <w:sz w:val="16"/>
                <w:szCs w:val="16"/>
              </w:rPr>
            </w:pPr>
            <w:r w:rsidRPr="007F4D48">
              <w:rPr>
                <w:rFonts w:ascii="Arial" w:hAnsi="Arial"/>
                <w:sz w:val="16"/>
                <w:szCs w:val="16"/>
              </w:rPr>
              <w:t>Всего</w:t>
            </w:r>
            <w:r w:rsidRPr="00F36976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7F4D48">
              <w:rPr>
                <w:rFonts w:ascii="Arial" w:hAnsi="Arial"/>
                <w:sz w:val="16"/>
                <w:szCs w:val="16"/>
              </w:rPr>
              <w:t>наименований</w:t>
            </w:r>
            <w:r w:rsidRPr="00F36976">
              <w:rPr>
                <w:rFonts w:ascii="Arial" w:hAnsi="Arial"/>
                <w:sz w:val="16"/>
                <w:szCs w:val="16"/>
                <w:lang w:val="en-US"/>
              </w:rPr>
              <w:t xml:space="preserve"> 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total</w:t>
            </w:r>
            <w:r w:rsidRPr="00F36976">
              <w:rPr>
                <w:rFonts w:ascii="Arial" w:hAnsi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count</w:t>
            </w:r>
            <w:r w:rsidRPr="00F36976">
              <w:rPr>
                <w:rFonts w:ascii="Arial" w:hAnsi="Arial"/>
                <w:sz w:val="16"/>
                <w:szCs w:val="16"/>
                <w:lang w:val="en-US"/>
              </w:rPr>
              <w:t>}</w:t>
            </w:r>
          </w:p>
        </w:tc>
      </w:tr>
      <w:tr w:rsidR="00723BB8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723BB8" w:rsidRPr="00F36976" w:rsidRDefault="00723BB8">
            <w:pPr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0539" w:type="dxa"/>
            <w:gridSpan w:val="40"/>
            <w:shd w:val="clear" w:color="FFFFFF" w:fill="auto"/>
            <w:vAlign w:val="bottom"/>
          </w:tcPr>
          <w:p w:rsidR="00723BB8" w:rsidRPr="00F36976" w:rsidRDefault="00723BB8">
            <w:pPr>
              <w:rPr>
                <w:rFonts w:ascii="Arial" w:hAnsi="Arial"/>
                <w:b/>
                <w:sz w:val="18"/>
                <w:szCs w:val="18"/>
                <w:lang w:val="en-US"/>
              </w:rPr>
            </w:pPr>
          </w:p>
        </w:tc>
      </w:tr>
      <w:tr w:rsidR="00723BB8" w:rsidRPr="007F4D48" w:rsidTr="00F36976">
        <w:trPr>
          <w:trHeight w:val="135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one" w:sz="4" w:space="0" w:color="auto"/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23BB8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5" w:type="dxa"/>
            <w:gridSpan w:val="2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5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23BB8" w:rsidRPr="007F4D48" w:rsidTr="00F36976">
        <w:trPr>
          <w:trHeight w:val="60"/>
        </w:trPr>
        <w:tc>
          <w:tcPr>
            <w:tcW w:w="232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17" w:type="dxa"/>
            <w:gridSpan w:val="4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b/>
                <w:sz w:val="18"/>
                <w:szCs w:val="18"/>
              </w:rPr>
            </w:pPr>
            <w:r w:rsidRPr="007F4D48">
              <w:rPr>
                <w:rFonts w:ascii="Arial" w:hAnsi="Arial"/>
                <w:b/>
                <w:sz w:val="18"/>
                <w:szCs w:val="18"/>
              </w:rPr>
              <w:t>Отпустил</w:t>
            </w:r>
          </w:p>
        </w:tc>
        <w:tc>
          <w:tcPr>
            <w:tcW w:w="1289" w:type="dxa"/>
            <w:gridSpan w:val="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22" w:type="dxa"/>
            <w:gridSpan w:val="7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23BB8" w:rsidRPr="007F4D48" w:rsidRDefault="00723BB8" w:rsidP="007F4D48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899" w:type="dxa"/>
            <w:gridSpan w:val="3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b/>
                <w:sz w:val="18"/>
                <w:szCs w:val="18"/>
              </w:rPr>
            </w:pPr>
            <w:r w:rsidRPr="007F4D48">
              <w:rPr>
                <w:rFonts w:ascii="Arial" w:hAnsi="Arial"/>
                <w:b/>
                <w:sz w:val="18"/>
                <w:szCs w:val="18"/>
              </w:rPr>
              <w:t>Получил</w:t>
            </w:r>
          </w:p>
        </w:tc>
        <w:tc>
          <w:tcPr>
            <w:tcW w:w="30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394" w:type="dxa"/>
            <w:gridSpan w:val="9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23BB8" w:rsidRPr="007F4D48" w:rsidRDefault="00723BB8" w:rsidP="007F4D48">
            <w:pPr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3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66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70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48" w:type="dxa"/>
            <w:shd w:val="clear" w:color="FFFFFF" w:fill="auto"/>
            <w:vAlign w:val="bottom"/>
          </w:tcPr>
          <w:p w:rsidR="00723BB8" w:rsidRPr="007F4D48" w:rsidRDefault="00723BB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723BB8" w:rsidRDefault="00723BB8"/>
    <w:sectPr w:rsidR="00723BB8" w:rsidSect="002B6087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6087"/>
    <w:rsid w:val="00061083"/>
    <w:rsid w:val="00085479"/>
    <w:rsid w:val="00184F46"/>
    <w:rsid w:val="001C00B4"/>
    <w:rsid w:val="00253032"/>
    <w:rsid w:val="002B3FA1"/>
    <w:rsid w:val="002B6087"/>
    <w:rsid w:val="003848AC"/>
    <w:rsid w:val="00433A68"/>
    <w:rsid w:val="004C0AC0"/>
    <w:rsid w:val="00546FF0"/>
    <w:rsid w:val="005A4E1C"/>
    <w:rsid w:val="00683BD8"/>
    <w:rsid w:val="006C1853"/>
    <w:rsid w:val="00723BB8"/>
    <w:rsid w:val="00786C15"/>
    <w:rsid w:val="007D6E4D"/>
    <w:rsid w:val="007F4D48"/>
    <w:rsid w:val="0081304D"/>
    <w:rsid w:val="008D6256"/>
    <w:rsid w:val="0090196B"/>
    <w:rsid w:val="009A18EC"/>
    <w:rsid w:val="00A232BD"/>
    <w:rsid w:val="00AC61C4"/>
    <w:rsid w:val="00C21689"/>
    <w:rsid w:val="00CB5FB9"/>
    <w:rsid w:val="00CC60B1"/>
    <w:rsid w:val="00D7213A"/>
    <w:rsid w:val="00F36976"/>
    <w:rsid w:val="00F5016D"/>
    <w:rsid w:val="00FD3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B4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2B6087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2B6087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2B6087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124</Words>
  <Characters>709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</cp:lastModifiedBy>
  <cp:revision>8</cp:revision>
  <dcterms:created xsi:type="dcterms:W3CDTF">2019-03-20T07:55:00Z</dcterms:created>
  <dcterms:modified xsi:type="dcterms:W3CDTF">2019-11-29T08:42:00Z</dcterms:modified>
</cp:coreProperties>
</file>